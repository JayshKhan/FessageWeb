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0F9C" w14:textId="4E2C3CED" w:rsidR="00645A75" w:rsidRDefault="004A4487">
      <w:pPr>
        <w:pStyle w:val="Title"/>
      </w:pPr>
      <w:r>
        <w:rPr>
          <w:noProof/>
        </w:rPr>
        <w:drawing>
          <wp:anchor distT="0" distB="0" distL="114300" distR="114300" simplePos="0" relativeHeight="251659264" behindDoc="1" locked="0" layoutInCell="1" allowOverlap="1" wp14:anchorId="7AA20ED2" wp14:editId="4B1ECF42">
            <wp:simplePos x="0" y="0"/>
            <wp:positionH relativeFrom="column">
              <wp:posOffset>26670</wp:posOffset>
            </wp:positionH>
            <wp:positionV relativeFrom="paragraph">
              <wp:posOffset>13335</wp:posOffset>
            </wp:positionV>
            <wp:extent cx="1358265" cy="7105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58265" cy="710565"/>
                    </a:xfrm>
                    <a:prstGeom prst="rect">
                      <a:avLst/>
                    </a:prstGeom>
                  </pic:spPr>
                </pic:pic>
              </a:graphicData>
            </a:graphic>
          </wp:anchor>
        </w:drawing>
      </w:r>
    </w:p>
    <w:p w14:paraId="4619AB51" w14:textId="08A29872" w:rsidR="009D357B" w:rsidRPr="009D357B" w:rsidRDefault="009D357B" w:rsidP="009D357B">
      <w:pPr>
        <w:pStyle w:val="Subtitle"/>
        <w:rPr>
          <w:color w:val="0099FF"/>
          <w:sz w:val="32"/>
          <w:szCs w:val="32"/>
        </w:rPr>
      </w:pPr>
      <w:r>
        <w:tab/>
      </w:r>
      <w:r>
        <w:tab/>
      </w:r>
      <w:r>
        <w:tab/>
      </w:r>
      <w:r>
        <w:tab/>
      </w:r>
      <w:r w:rsidR="00E86435" w:rsidRPr="00E86435">
        <w:rPr>
          <w:i/>
          <w:iCs/>
          <w:color w:val="0099FF"/>
          <w:sz w:val="32"/>
          <w:szCs w:val="32"/>
        </w:rPr>
        <w:t>Fessage</w:t>
      </w:r>
      <w:r w:rsidR="00E86435">
        <w:rPr>
          <w:color w:val="0099FF"/>
          <w:sz w:val="32"/>
          <w:szCs w:val="32"/>
        </w:rPr>
        <w:t xml:space="preserve"> A</w:t>
      </w:r>
      <w:r w:rsidRPr="009D357B">
        <w:rPr>
          <w:color w:val="0099FF"/>
          <w:sz w:val="32"/>
          <w:szCs w:val="32"/>
        </w:rPr>
        <w:t xml:space="preserve"> File Sharing System</w:t>
      </w:r>
    </w:p>
    <w:p w14:paraId="1318AEA3" w14:textId="2F302537" w:rsidR="00645A75" w:rsidRDefault="00255B29" w:rsidP="009D357B">
      <w:pPr>
        <w:pStyle w:val="Subtitle"/>
      </w:pPr>
      <w:r>
        <w:t>BSSE Semester 5</w:t>
      </w:r>
      <w:r w:rsidR="009D357B">
        <w:t xml:space="preserve"> Web Engineering Project</w:t>
      </w:r>
    </w:p>
    <w:p w14:paraId="34F06A53" w14:textId="77777777" w:rsidR="00645A75" w:rsidRDefault="003059B4">
      <w:pPr>
        <w:pStyle w:val="Heading1"/>
      </w:pPr>
      <w:sdt>
        <w:sdtPr>
          <w:alias w:val="Instructor information:"/>
          <w:tag w:val="Instructor information:"/>
          <w:id w:val="-1062789515"/>
          <w:placeholder>
            <w:docPart w:val="8D457242C5BA470F8F19CFC22DC27368"/>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1AA8B6E2"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71D222F4AFF94564B05CCD28338E30D0"/>
            </w:placeholder>
            <w:temporary/>
            <w:showingPlcHdr/>
            <w15:appearance w15:val="hidden"/>
          </w:sdtPr>
          <w:sdtEndPr/>
          <w:sdtContent>
            <w:tc>
              <w:tcPr>
                <w:tcW w:w="3412" w:type="dxa"/>
              </w:tcPr>
              <w:p w14:paraId="062BB418" w14:textId="77777777" w:rsidR="00645A75" w:rsidRDefault="0059569D">
                <w:r w:rsidRPr="009D357B">
                  <w:rPr>
                    <w:color w:val="0099FF"/>
                  </w:rPr>
                  <w:t>Instructor</w:t>
                </w:r>
              </w:p>
            </w:tc>
          </w:sdtContent>
        </w:sdt>
        <w:tc>
          <w:tcPr>
            <w:tcW w:w="3401" w:type="dxa"/>
          </w:tcPr>
          <w:p w14:paraId="55A8AA33" w14:textId="2CC3B664" w:rsidR="00645A75" w:rsidRDefault="00255B29">
            <w:r w:rsidRPr="009D357B">
              <w:rPr>
                <w:color w:val="0099FF"/>
              </w:rPr>
              <w:t>Student Name</w:t>
            </w:r>
          </w:p>
        </w:tc>
        <w:tc>
          <w:tcPr>
            <w:tcW w:w="3411" w:type="dxa"/>
          </w:tcPr>
          <w:p w14:paraId="42964A2F" w14:textId="37C4BAB1" w:rsidR="00645A75" w:rsidRDefault="00255B29">
            <w:r w:rsidRPr="009D357B">
              <w:rPr>
                <w:color w:val="0099FF"/>
              </w:rPr>
              <w:t>Student Name</w:t>
            </w:r>
          </w:p>
        </w:tc>
      </w:tr>
      <w:tr w:rsidR="00645A75" w14:paraId="03F2D0C7" w14:textId="77777777" w:rsidTr="009D3D78">
        <w:tc>
          <w:tcPr>
            <w:tcW w:w="3412" w:type="dxa"/>
          </w:tcPr>
          <w:p w14:paraId="557CAC5B" w14:textId="32AA16F3" w:rsidR="00645A75" w:rsidRDefault="00255B29">
            <w:pPr>
              <w:pStyle w:val="NoSpacing"/>
            </w:pPr>
            <w:r>
              <w:rPr>
                <w:rStyle w:val="Strong"/>
              </w:rPr>
              <w:t>Ihtesham Hussain</w:t>
            </w:r>
          </w:p>
        </w:tc>
        <w:tc>
          <w:tcPr>
            <w:tcW w:w="3401" w:type="dxa"/>
          </w:tcPr>
          <w:p w14:paraId="2AECF800" w14:textId="2E8D24DF" w:rsidR="00645A75" w:rsidRDefault="00255B29">
            <w:pPr>
              <w:pStyle w:val="NoSpacing"/>
            </w:pPr>
            <w:r>
              <w:t>Jaysh Muhammad</w:t>
            </w:r>
            <w:r w:rsidR="004A4487">
              <w:t xml:space="preserve"> 12148</w:t>
            </w:r>
          </w:p>
        </w:tc>
        <w:tc>
          <w:tcPr>
            <w:tcW w:w="3411" w:type="dxa"/>
          </w:tcPr>
          <w:p w14:paraId="5FF2E2C7" w14:textId="37C17761" w:rsidR="00645A75" w:rsidRDefault="00255B29">
            <w:pPr>
              <w:pStyle w:val="NoSpacing"/>
            </w:pPr>
            <w:r>
              <w:t>Muhammad Aaraif Hanif</w:t>
            </w:r>
            <w:r w:rsidR="004A4487">
              <w:t xml:space="preserve"> 12837</w:t>
            </w:r>
          </w:p>
        </w:tc>
      </w:tr>
    </w:tbl>
    <w:p w14:paraId="154005A9" w14:textId="77777777" w:rsidR="00645A75" w:rsidRDefault="003059B4">
      <w:pPr>
        <w:pStyle w:val="Heading1"/>
      </w:pPr>
      <w:sdt>
        <w:sdtPr>
          <w:alias w:val="General information:"/>
          <w:tag w:val="General information:"/>
          <w:id w:val="1237982013"/>
          <w:placeholder>
            <w:docPart w:val="C9A3DDBFB10C4900BFD0E987667A98A8"/>
          </w:placeholder>
          <w:temporary/>
          <w:showingPlcHdr/>
          <w15:appearance w15:val="hidden"/>
        </w:sdtPr>
        <w:sdtEndPr/>
        <w:sdtContent>
          <w:r w:rsidR="0059569D">
            <w:t>General Information</w:t>
          </w:r>
        </w:sdtContent>
      </w:sdt>
    </w:p>
    <w:p w14:paraId="5425F40B" w14:textId="77777777" w:rsidR="00645A75" w:rsidRDefault="003059B4">
      <w:pPr>
        <w:pStyle w:val="Heading2"/>
      </w:pPr>
      <w:sdt>
        <w:sdtPr>
          <w:alias w:val="Description:"/>
          <w:tag w:val="Description:"/>
          <w:id w:val="-1023635109"/>
          <w:placeholder>
            <w:docPart w:val="E321ACE87F3E4456AF1A5B130D4187ED"/>
          </w:placeholder>
          <w:temporary/>
          <w:showingPlcHdr/>
          <w15:appearance w15:val="hidden"/>
        </w:sdtPr>
        <w:sdtEndPr/>
        <w:sdtContent>
          <w:r w:rsidR="0059569D" w:rsidRPr="009D357B">
            <w:rPr>
              <w:color w:val="0099FF"/>
            </w:rPr>
            <w:t>Description</w:t>
          </w:r>
        </w:sdtContent>
      </w:sdt>
    </w:p>
    <w:p w14:paraId="4F10270E" w14:textId="709F6AF4" w:rsidR="00645A75" w:rsidRDefault="00255B29">
      <w:r>
        <w:t xml:space="preserve">In This Website, the user will be able to store file so that he or she can access it from another device or can share a link to send a file to someone else </w:t>
      </w:r>
    </w:p>
    <w:p w14:paraId="39B734DB" w14:textId="77777777" w:rsidR="00645A75" w:rsidRDefault="003059B4">
      <w:pPr>
        <w:pStyle w:val="Heading2"/>
      </w:pPr>
      <w:sdt>
        <w:sdtPr>
          <w:alias w:val="Expectations and goals:"/>
          <w:tag w:val="Expectations and goals:"/>
          <w:id w:val="-695932907"/>
          <w:placeholder>
            <w:docPart w:val="BEF29F7ABA5B497888E83E9064B567D8"/>
          </w:placeholder>
          <w:temporary/>
          <w:showingPlcHdr/>
          <w15:appearance w15:val="hidden"/>
        </w:sdtPr>
        <w:sdtEndPr/>
        <w:sdtContent>
          <w:r w:rsidR="008D416A" w:rsidRPr="009D357B">
            <w:rPr>
              <w:color w:val="0099FF"/>
            </w:rPr>
            <w:t>Expectations and Goals</w:t>
          </w:r>
        </w:sdtContent>
      </w:sdt>
    </w:p>
    <w:p w14:paraId="44737732" w14:textId="52D50C92" w:rsidR="00645A75" w:rsidRDefault="00255B29">
      <w:r>
        <w:t>Expectations are high for this system. After completion, the system is expected to store a file that the user will upload and create a shareable link to that file so that it can be accessed from other devices of the same user or he can share the link with somebody else and they can access the file from anywhere in the world.</w:t>
      </w:r>
    </w:p>
    <w:p w14:paraId="1CB09780" w14:textId="6BC9637C" w:rsidR="00645A75" w:rsidRPr="009D357B" w:rsidRDefault="00255B29">
      <w:pPr>
        <w:pStyle w:val="Heading1"/>
        <w:rPr>
          <w:color w:val="0099FF"/>
        </w:rPr>
      </w:pPr>
      <w:r w:rsidRPr="009D357B">
        <w:rPr>
          <w:color w:val="0099FF"/>
        </w:rPr>
        <w:t>System Requirements</w:t>
      </w:r>
    </w:p>
    <w:p w14:paraId="3DB0D747" w14:textId="164CD450" w:rsidR="00645A75" w:rsidRPr="009D357B" w:rsidRDefault="00255B29">
      <w:pPr>
        <w:pStyle w:val="Heading2"/>
        <w:rPr>
          <w:color w:val="0099FF"/>
        </w:rPr>
      </w:pPr>
      <w:r w:rsidRPr="009D357B">
        <w:rPr>
          <w:color w:val="0099FF"/>
        </w:rPr>
        <w:t>Admin</w:t>
      </w:r>
    </w:p>
    <w:p w14:paraId="443F8719" w14:textId="52501A06" w:rsidR="00645A75" w:rsidRDefault="00255B29">
      <w:r>
        <w:t>Here the control that the admin will have is listed</w:t>
      </w:r>
    </w:p>
    <w:p w14:paraId="542EAEC9" w14:textId="577DABFD" w:rsidR="00645A75" w:rsidRDefault="00255B29" w:rsidP="008D416A">
      <w:pPr>
        <w:pStyle w:val="ListBullet"/>
      </w:pPr>
      <w:r>
        <w:t>Able to login</w:t>
      </w:r>
    </w:p>
    <w:p w14:paraId="1DF433A8" w14:textId="43B5C7B6" w:rsidR="008D416A" w:rsidRDefault="00255B29" w:rsidP="008D416A">
      <w:pPr>
        <w:pStyle w:val="ListBullet"/>
      </w:pPr>
      <w:r>
        <w:t>Manage Users</w:t>
      </w:r>
    </w:p>
    <w:p w14:paraId="2FBB796B" w14:textId="4343458A" w:rsidR="00255B29" w:rsidRDefault="00255B29" w:rsidP="008D416A">
      <w:pPr>
        <w:pStyle w:val="ListBullet"/>
      </w:pPr>
      <w:r>
        <w:t>Add or delete new users</w:t>
      </w:r>
    </w:p>
    <w:p w14:paraId="06CF84AC" w14:textId="07EED8E4" w:rsidR="00255B29" w:rsidRDefault="00255B29" w:rsidP="008D416A">
      <w:pPr>
        <w:pStyle w:val="ListBullet"/>
      </w:pPr>
      <w:r>
        <w:t>Approve new user’s requests</w:t>
      </w:r>
    </w:p>
    <w:p w14:paraId="5F93F528" w14:textId="217155D5" w:rsidR="00255B29" w:rsidRDefault="00255B29" w:rsidP="008D416A">
      <w:pPr>
        <w:pStyle w:val="ListBullet"/>
      </w:pPr>
      <w:r>
        <w:t>Block user</w:t>
      </w:r>
    </w:p>
    <w:p w14:paraId="4D96ABA6" w14:textId="09EA4587" w:rsidR="00255B29" w:rsidRDefault="00255B29" w:rsidP="00255B29">
      <w:pPr>
        <w:pStyle w:val="ListBullet"/>
      </w:pPr>
      <w:r>
        <w:t>Get the report of user’s activity</w:t>
      </w:r>
    </w:p>
    <w:p w14:paraId="6886FCA7" w14:textId="686CEADB" w:rsidR="00255B29" w:rsidRDefault="00255B29" w:rsidP="00255B29">
      <w:pPr>
        <w:pStyle w:val="ListBullet"/>
      </w:pPr>
      <w:r>
        <w:t>Search user can access their contact information</w:t>
      </w:r>
    </w:p>
    <w:p w14:paraId="3C6E7751" w14:textId="320D2B14" w:rsidR="00645A75" w:rsidRPr="009D357B" w:rsidRDefault="00255B29">
      <w:pPr>
        <w:pStyle w:val="Heading2"/>
        <w:rPr>
          <w:color w:val="0099FF"/>
        </w:rPr>
      </w:pPr>
      <w:r w:rsidRPr="009D357B">
        <w:rPr>
          <w:color w:val="0099FF"/>
        </w:rPr>
        <w:t>Users</w:t>
      </w:r>
    </w:p>
    <w:p w14:paraId="1A2AB026" w14:textId="05742A32" w:rsidR="00255B29" w:rsidRDefault="00255B29" w:rsidP="00255B29">
      <w:pPr>
        <w:pStyle w:val="ListBullet"/>
      </w:pPr>
      <w:r>
        <w:t>Login</w:t>
      </w:r>
    </w:p>
    <w:p w14:paraId="72B4623E" w14:textId="2ED1F1AB" w:rsidR="00255B29" w:rsidRDefault="00255B29" w:rsidP="00255B29">
      <w:pPr>
        <w:pStyle w:val="ListBullet"/>
      </w:pPr>
      <w:r>
        <w:t>Signup</w:t>
      </w:r>
    </w:p>
    <w:p w14:paraId="4730ECF6" w14:textId="7E90CE42" w:rsidR="00255B29" w:rsidRDefault="00255B29" w:rsidP="00255B29">
      <w:pPr>
        <w:pStyle w:val="ListBullet"/>
      </w:pPr>
      <w:r>
        <w:t>Upload Files</w:t>
      </w:r>
    </w:p>
    <w:p w14:paraId="1445ABF2" w14:textId="39A3FFAB" w:rsidR="00255B29" w:rsidRDefault="00255B29" w:rsidP="00255B29">
      <w:pPr>
        <w:pStyle w:val="ListBullet"/>
      </w:pPr>
      <w:r>
        <w:t>Download file</w:t>
      </w:r>
    </w:p>
    <w:p w14:paraId="63941B89" w14:textId="45AB207A" w:rsidR="00255B29" w:rsidRDefault="00255B29" w:rsidP="00255B29">
      <w:pPr>
        <w:pStyle w:val="ListBullet"/>
      </w:pPr>
      <w:r>
        <w:t>Create a file</w:t>
      </w:r>
    </w:p>
    <w:p w14:paraId="58F51CD4" w14:textId="1F64A74C" w:rsidR="00255B29" w:rsidRDefault="00255B29" w:rsidP="00255B29">
      <w:pPr>
        <w:pStyle w:val="ListBullet"/>
      </w:pPr>
      <w:r>
        <w:lastRenderedPageBreak/>
        <w:t>Share text</w:t>
      </w:r>
    </w:p>
    <w:p w14:paraId="7372DF9B" w14:textId="7126F932" w:rsidR="00255B29" w:rsidRDefault="00255B29" w:rsidP="00255B29">
      <w:pPr>
        <w:pStyle w:val="ListBullet"/>
      </w:pPr>
      <w:r>
        <w:t>Share folder</w:t>
      </w:r>
    </w:p>
    <w:p w14:paraId="72F612DF" w14:textId="28E67973" w:rsidR="00645A75" w:rsidRDefault="00255B29" w:rsidP="004A4487">
      <w:pPr>
        <w:pStyle w:val="ListBullet"/>
      </w:pPr>
      <w:r>
        <w:t>Encrypt file with password</w:t>
      </w:r>
    </w:p>
    <w:sectPr w:rsidR="00645A75" w:rsidSect="003E2D26">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3FED" w14:textId="77777777" w:rsidR="003059B4" w:rsidRDefault="003059B4">
      <w:pPr>
        <w:spacing w:after="0"/>
      </w:pPr>
      <w:r>
        <w:separator/>
      </w:r>
    </w:p>
  </w:endnote>
  <w:endnote w:type="continuationSeparator" w:id="0">
    <w:p w14:paraId="40A64D42" w14:textId="77777777" w:rsidR="003059B4" w:rsidRDefault="00305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6360"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008D" w14:textId="77777777" w:rsidR="003059B4" w:rsidRDefault="003059B4">
      <w:pPr>
        <w:spacing w:after="0"/>
      </w:pPr>
      <w:r>
        <w:separator/>
      </w:r>
    </w:p>
  </w:footnote>
  <w:footnote w:type="continuationSeparator" w:id="0">
    <w:p w14:paraId="186A7A08" w14:textId="77777777" w:rsidR="003059B4" w:rsidRDefault="003059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52D5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C40AFD"/>
    <w:multiLevelType w:val="hybridMultilevel"/>
    <w:tmpl w:val="91E2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2"/>
  </w:num>
  <w:num w:numId="3">
    <w:abstractNumId w:val="13"/>
  </w:num>
  <w:num w:numId="4">
    <w:abstractNumId w:val="11"/>
  </w:num>
  <w:num w:numId="5">
    <w:abstractNumId w:val="11"/>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TcyNzc2tbQwsjBU0lEKTi0uzszPAykwrgUA6Gm1sSwAAAA="/>
  </w:docVars>
  <w:rsids>
    <w:rsidRoot w:val="00255B29"/>
    <w:rsid w:val="001A148C"/>
    <w:rsid w:val="001C1A07"/>
    <w:rsid w:val="001E1E51"/>
    <w:rsid w:val="00216B82"/>
    <w:rsid w:val="0024197D"/>
    <w:rsid w:val="00255B29"/>
    <w:rsid w:val="00290CC6"/>
    <w:rsid w:val="002F30E3"/>
    <w:rsid w:val="003059B4"/>
    <w:rsid w:val="003858A9"/>
    <w:rsid w:val="003B0391"/>
    <w:rsid w:val="003E2D26"/>
    <w:rsid w:val="0047050B"/>
    <w:rsid w:val="004A4487"/>
    <w:rsid w:val="004B3A36"/>
    <w:rsid w:val="00540212"/>
    <w:rsid w:val="00544E8A"/>
    <w:rsid w:val="0059569D"/>
    <w:rsid w:val="00645A75"/>
    <w:rsid w:val="006F7190"/>
    <w:rsid w:val="00763449"/>
    <w:rsid w:val="007824E9"/>
    <w:rsid w:val="007E0C3F"/>
    <w:rsid w:val="00855DE9"/>
    <w:rsid w:val="00865AAC"/>
    <w:rsid w:val="00883B4C"/>
    <w:rsid w:val="00897784"/>
    <w:rsid w:val="008D416A"/>
    <w:rsid w:val="009115BC"/>
    <w:rsid w:val="009550F6"/>
    <w:rsid w:val="009D1E5C"/>
    <w:rsid w:val="009D357B"/>
    <w:rsid w:val="009D3D78"/>
    <w:rsid w:val="009E337C"/>
    <w:rsid w:val="00A56C9D"/>
    <w:rsid w:val="00A66C39"/>
    <w:rsid w:val="00A67D06"/>
    <w:rsid w:val="00B1479D"/>
    <w:rsid w:val="00B15429"/>
    <w:rsid w:val="00B4621A"/>
    <w:rsid w:val="00B55513"/>
    <w:rsid w:val="00B766DC"/>
    <w:rsid w:val="00B96BA5"/>
    <w:rsid w:val="00BA5A96"/>
    <w:rsid w:val="00C70C09"/>
    <w:rsid w:val="00CA7742"/>
    <w:rsid w:val="00DC1CF1"/>
    <w:rsid w:val="00E86435"/>
    <w:rsid w:val="00F649AF"/>
    <w:rsid w:val="00F70B4D"/>
    <w:rsid w:val="00FB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60D06"/>
  <w15:chartTrackingRefBased/>
  <w15:docId w15:val="{FF2D9B2B-3C84-4445-88E5-66938536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sh%20Khan\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457242C5BA470F8F19CFC22DC27368"/>
        <w:category>
          <w:name w:val="General"/>
          <w:gallery w:val="placeholder"/>
        </w:category>
        <w:types>
          <w:type w:val="bbPlcHdr"/>
        </w:types>
        <w:behaviors>
          <w:behavior w:val="content"/>
        </w:behaviors>
        <w:guid w:val="{0111C9EF-27D1-4E89-9469-96EF2B319750}"/>
      </w:docPartPr>
      <w:docPartBody>
        <w:p w:rsidR="00A047D7" w:rsidRDefault="005F4DC3">
          <w:pPr>
            <w:pStyle w:val="8D457242C5BA470F8F19CFC22DC27368"/>
          </w:pPr>
          <w:r>
            <w:t>Instructor Information</w:t>
          </w:r>
        </w:p>
      </w:docPartBody>
    </w:docPart>
    <w:docPart>
      <w:docPartPr>
        <w:name w:val="71D222F4AFF94564B05CCD28338E30D0"/>
        <w:category>
          <w:name w:val="General"/>
          <w:gallery w:val="placeholder"/>
        </w:category>
        <w:types>
          <w:type w:val="bbPlcHdr"/>
        </w:types>
        <w:behaviors>
          <w:behavior w:val="content"/>
        </w:behaviors>
        <w:guid w:val="{2C7BDE72-7D63-48DF-97B0-59817174E025}"/>
      </w:docPartPr>
      <w:docPartBody>
        <w:p w:rsidR="00A047D7" w:rsidRDefault="005F4DC3">
          <w:pPr>
            <w:pStyle w:val="71D222F4AFF94564B05CCD28338E30D0"/>
          </w:pPr>
          <w:r>
            <w:t>Instructor</w:t>
          </w:r>
        </w:p>
      </w:docPartBody>
    </w:docPart>
    <w:docPart>
      <w:docPartPr>
        <w:name w:val="C9A3DDBFB10C4900BFD0E987667A98A8"/>
        <w:category>
          <w:name w:val="General"/>
          <w:gallery w:val="placeholder"/>
        </w:category>
        <w:types>
          <w:type w:val="bbPlcHdr"/>
        </w:types>
        <w:behaviors>
          <w:behavior w:val="content"/>
        </w:behaviors>
        <w:guid w:val="{30D6910A-1386-4442-A203-C92C9D858CBF}"/>
      </w:docPartPr>
      <w:docPartBody>
        <w:p w:rsidR="00A047D7" w:rsidRDefault="005F4DC3">
          <w:pPr>
            <w:pStyle w:val="C9A3DDBFB10C4900BFD0E987667A98A8"/>
          </w:pPr>
          <w:r>
            <w:t>General Information</w:t>
          </w:r>
        </w:p>
      </w:docPartBody>
    </w:docPart>
    <w:docPart>
      <w:docPartPr>
        <w:name w:val="E321ACE87F3E4456AF1A5B130D4187ED"/>
        <w:category>
          <w:name w:val="General"/>
          <w:gallery w:val="placeholder"/>
        </w:category>
        <w:types>
          <w:type w:val="bbPlcHdr"/>
        </w:types>
        <w:behaviors>
          <w:behavior w:val="content"/>
        </w:behaviors>
        <w:guid w:val="{6DAFD724-0C9F-4CD9-8550-8EF4A12575E6}"/>
      </w:docPartPr>
      <w:docPartBody>
        <w:p w:rsidR="00A047D7" w:rsidRDefault="005F4DC3">
          <w:pPr>
            <w:pStyle w:val="E321ACE87F3E4456AF1A5B130D4187ED"/>
          </w:pPr>
          <w:r>
            <w:t>Description</w:t>
          </w:r>
        </w:p>
      </w:docPartBody>
    </w:docPart>
    <w:docPart>
      <w:docPartPr>
        <w:name w:val="BEF29F7ABA5B497888E83E9064B567D8"/>
        <w:category>
          <w:name w:val="General"/>
          <w:gallery w:val="placeholder"/>
        </w:category>
        <w:types>
          <w:type w:val="bbPlcHdr"/>
        </w:types>
        <w:behaviors>
          <w:behavior w:val="content"/>
        </w:behaviors>
        <w:guid w:val="{2674D237-FEFC-49D4-9F87-2878F2111769}"/>
      </w:docPartPr>
      <w:docPartBody>
        <w:p w:rsidR="00A047D7" w:rsidRDefault="005F4DC3">
          <w:pPr>
            <w:pStyle w:val="BEF29F7ABA5B497888E83E9064B567D8"/>
          </w:pPr>
          <w:r>
            <w:t>Expectations and Goals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C3"/>
    <w:rsid w:val="003D611F"/>
    <w:rsid w:val="005F4DC3"/>
    <w:rsid w:val="00A047D7"/>
    <w:rsid w:val="00EE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457242C5BA470F8F19CFC22DC27368">
    <w:name w:val="8D457242C5BA470F8F19CFC22DC27368"/>
  </w:style>
  <w:style w:type="paragraph" w:customStyle="1" w:styleId="71D222F4AFF94564B05CCD28338E30D0">
    <w:name w:val="71D222F4AFF94564B05CCD28338E30D0"/>
  </w:style>
  <w:style w:type="character" w:styleId="Strong">
    <w:name w:val="Strong"/>
    <w:basedOn w:val="DefaultParagraphFont"/>
    <w:uiPriority w:val="1"/>
    <w:qFormat/>
    <w:rPr>
      <w:b/>
      <w:bCs/>
      <w:color w:val="262626" w:themeColor="text1" w:themeTint="D9"/>
    </w:rPr>
  </w:style>
  <w:style w:type="paragraph" w:customStyle="1" w:styleId="C9A3DDBFB10C4900BFD0E987667A98A8">
    <w:name w:val="C9A3DDBFB10C4900BFD0E987667A98A8"/>
  </w:style>
  <w:style w:type="paragraph" w:customStyle="1" w:styleId="E321ACE87F3E4456AF1A5B130D4187ED">
    <w:name w:val="E321ACE87F3E4456AF1A5B130D4187ED"/>
  </w:style>
  <w:style w:type="paragraph" w:customStyle="1" w:styleId="BEF29F7ABA5B497888E83E9064B567D8">
    <w:name w:val="BEF29F7ABA5B497888E83E9064B567D8"/>
  </w:style>
  <w:style w:type="paragraph" w:customStyle="1" w:styleId="C093DB81B074415F8E8CF4E339784324">
    <w:name w:val="C093DB81B074415F8E8CF4E339784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25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File Sharing and Transfer Site</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Sharing and Transfer Site</dc:title>
  <dc:creator>Jaysh Khan</dc:creator>
  <cp:keywords>Requirements for Website</cp:keywords>
  <cp:lastModifiedBy>Jaysh Muhammad</cp:lastModifiedBy>
  <cp:revision>7</cp:revision>
  <cp:lastPrinted>2021-11-12T13:40:00Z</cp:lastPrinted>
  <dcterms:created xsi:type="dcterms:W3CDTF">2021-10-22T06:21:00Z</dcterms:created>
  <dcterms:modified xsi:type="dcterms:W3CDTF">2021-11-12T13:44:00Z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